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0348B88D7E144E49B1242506A5D4504B"/>
        </w:placeholder>
        <w:docPartList>
          <w:docPartGallery w:val="Quick Parts"/>
          <w:docPartCategory w:val=" Resume Name"/>
        </w:docPartList>
      </w:sdtPr>
      <w:sdtContent>
        <w:p w14:paraId="3C6E0E46" w14:textId="77777777" w:rsidR="00F5382D" w:rsidRDefault="00000000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3E137F0CF90940AB99E5E38EA67DEA3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756A03">
                <w:t>Klabi Fortune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701915F2A69F4602BDBBDFCC36BE169C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65266F24" w14:textId="605BD163" w:rsidR="00F5382D" w:rsidRDefault="00756A03">
              <w:pPr>
                <w:pStyle w:val="NoSpacing"/>
              </w:pPr>
              <w:r>
                <w:t>fortuneklabi018@gmail.com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049A329723D43D29660CD95CE4F7BD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0E829E82" w14:textId="1255EFBA" w:rsidR="00F5382D" w:rsidRDefault="00756A03">
              <w:pPr>
                <w:pStyle w:val="NoSpacing"/>
              </w:pPr>
              <w:proofErr w:type="spellStart"/>
              <w:r>
                <w:t>Ashongman</w:t>
              </w:r>
              <w:proofErr w:type="spellEnd"/>
              <w:r>
                <w:t xml:space="preserve"> Estates, Accra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E2AC638FD0FF4FB1B6187382EFAFFA2F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137F4F42" w14:textId="5DC2EA1B" w:rsidR="00F5382D" w:rsidRDefault="00F5382D" w:rsidP="00756A03">
              <w:pPr>
                <w:pStyle w:val="NoSpacing"/>
              </w:pPr>
              <w:r>
                <w:t>0543823419</w:t>
              </w:r>
            </w:p>
          </w:sdtContent>
        </w:sdt>
        <w:p w14:paraId="199BEA6C" w14:textId="77777777" w:rsidR="00756A03" w:rsidRDefault="00000000" w:rsidP="00756A03">
          <w:pPr>
            <w:pStyle w:val="NoSpacing"/>
          </w:pPr>
        </w:p>
      </w:sdtContent>
    </w:sdt>
    <w:p w14:paraId="1610528C" w14:textId="77777777" w:rsidR="00F5382D" w:rsidRDefault="00000000">
      <w:pPr>
        <w:pStyle w:val="SectionHeading"/>
      </w:pPr>
      <w:r>
        <w:t>Objectives</w:t>
      </w:r>
    </w:p>
    <w:p w14:paraId="0B3B87D9" w14:textId="584C47E8" w:rsidR="00F5382D" w:rsidRDefault="00756A03">
      <w:r>
        <w:t>Organized and motivated employee eager to apply time management and organizational skills in various environments. Seeking entry-level opportunities to expand skills while facilitating company growth.</w:t>
      </w:r>
    </w:p>
    <w:p w14:paraId="2E95C898" w14:textId="433D2FCF" w:rsidR="00756A03" w:rsidRPr="00756A03" w:rsidRDefault="00000000" w:rsidP="00756A03">
      <w:pPr>
        <w:pStyle w:val="SectionHeading"/>
      </w:pPr>
      <w:r>
        <w:t>Education</w:t>
      </w:r>
    </w:p>
    <w:p w14:paraId="307725C4" w14:textId="398A2DC5" w:rsidR="00F5382D" w:rsidRDefault="00756A03">
      <w:pPr>
        <w:pStyle w:val="Subsection"/>
      </w:pPr>
      <w:r>
        <w:t>University of Energy and Natural Resources</w:t>
      </w:r>
    </w:p>
    <w:p w14:paraId="5B1A4C4A" w14:textId="64190BA8" w:rsidR="00F5382D" w:rsidRPr="00756A03" w:rsidRDefault="00756A03" w:rsidP="00756A03">
      <w:pPr>
        <w:rPr>
          <w:b/>
          <w:bCs/>
          <w:i/>
          <w:iCs/>
          <w:color w:val="D1282E" w:themeColor="text2"/>
        </w:rPr>
      </w:pPr>
      <w:r>
        <w:rPr>
          <w:b/>
          <w:bCs/>
          <w:i/>
          <w:iCs/>
          <w:color w:val="D1282E" w:themeColor="text2"/>
        </w:rPr>
        <w:t xml:space="preserve">2019 </w:t>
      </w:r>
      <w:r w:rsidR="00F546C6">
        <w:rPr>
          <w:b/>
          <w:bCs/>
          <w:i/>
          <w:iCs/>
          <w:color w:val="D1282E" w:themeColor="text2"/>
        </w:rPr>
        <w:t>–</w:t>
      </w:r>
      <w:r>
        <w:rPr>
          <w:b/>
          <w:bCs/>
          <w:i/>
          <w:iCs/>
          <w:color w:val="D1282E" w:themeColor="text2"/>
        </w:rPr>
        <w:t xml:space="preserve"> </w:t>
      </w:r>
      <w:r w:rsidR="00F546C6">
        <w:rPr>
          <w:b/>
          <w:bCs/>
          <w:i/>
          <w:iCs/>
          <w:color w:val="D1282E" w:themeColor="text2"/>
        </w:rPr>
        <w:t xml:space="preserve">Current </w:t>
      </w:r>
      <w:proofErr w:type="gramStart"/>
      <w:r w:rsidR="00F546C6">
        <w:rPr>
          <w:b/>
          <w:bCs/>
          <w:i/>
          <w:iCs/>
          <w:color w:val="D1282E" w:themeColor="text2"/>
        </w:rPr>
        <w:t>date</w:t>
      </w:r>
      <w:r w:rsidR="00000000">
        <w:t xml:space="preserve">  </w:t>
      </w:r>
      <w:r>
        <w:t>Petroleum</w:t>
      </w:r>
      <w:proofErr w:type="gramEnd"/>
      <w:r>
        <w:t xml:space="preserve"> Engineering</w:t>
      </w:r>
    </w:p>
    <w:p w14:paraId="7B88F56A" w14:textId="33E8AAEB" w:rsidR="00756A03" w:rsidRDefault="00756A03" w:rsidP="00756A03">
      <w:pPr>
        <w:pStyle w:val="Subsection"/>
        <w:ind w:left="72"/>
      </w:pPr>
      <w:proofErr w:type="spellStart"/>
      <w:r w:rsidRPr="00756A03">
        <w:t>Nkonya</w:t>
      </w:r>
      <w:proofErr w:type="spellEnd"/>
      <w:r w:rsidRPr="00756A03">
        <w:t xml:space="preserve"> Senior High School</w:t>
      </w:r>
    </w:p>
    <w:p w14:paraId="503BEFA0" w14:textId="5D0E90A5" w:rsidR="00756A03" w:rsidRDefault="00756A03" w:rsidP="00756A03">
      <w:pPr>
        <w:ind w:left="72"/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 xml:space="preserve">2015 - </w:t>
      </w:r>
      <w:proofErr w:type="gramStart"/>
      <w:r>
        <w:rPr>
          <w:b/>
          <w:bCs/>
          <w:i/>
          <w:iCs/>
          <w:color w:val="D1282E" w:themeColor="text2"/>
        </w:rPr>
        <w:t>2018</w:t>
      </w:r>
      <w:r>
        <w:t xml:space="preserve">  </w:t>
      </w:r>
      <w:r>
        <w:t>General</w:t>
      </w:r>
      <w:proofErr w:type="gramEnd"/>
      <w:r>
        <w:t xml:space="preserve"> Science</w:t>
      </w:r>
    </w:p>
    <w:p w14:paraId="693E3423" w14:textId="77777777" w:rsidR="00756A03" w:rsidRDefault="00756A03" w:rsidP="00756A03">
      <w:pPr>
        <w:pStyle w:val="ListParagraph"/>
        <w:numPr>
          <w:ilvl w:val="0"/>
          <w:numId w:val="5"/>
        </w:numPr>
        <w:jc w:val="both"/>
      </w:pPr>
      <w:r>
        <w:t xml:space="preserve">Participated in the National Science and </w:t>
      </w:r>
      <w:proofErr w:type="spellStart"/>
      <w:r>
        <w:t>Maths</w:t>
      </w:r>
      <w:proofErr w:type="spellEnd"/>
      <w:r>
        <w:t xml:space="preserve"> Quiz 2017 and 2018</w:t>
      </w:r>
    </w:p>
    <w:p w14:paraId="11B026F0" w14:textId="562B5C89" w:rsidR="00756A03" w:rsidRDefault="00756A03" w:rsidP="00756A03">
      <w:pPr>
        <w:pStyle w:val="ListParagraph"/>
        <w:numPr>
          <w:ilvl w:val="0"/>
          <w:numId w:val="5"/>
        </w:numPr>
        <w:jc w:val="both"/>
      </w:pPr>
      <w:r>
        <w:t>Held the position of Se</w:t>
      </w:r>
      <w:r w:rsidR="00F546C6">
        <w:t>nior prefect (2018)</w:t>
      </w:r>
    </w:p>
    <w:p w14:paraId="1AED9E42" w14:textId="1381388E" w:rsidR="00F5382D" w:rsidRDefault="00000000">
      <w:pPr>
        <w:pStyle w:val="SectionHeading"/>
      </w:pPr>
      <w:r>
        <w:t>Experience</w:t>
      </w:r>
    </w:p>
    <w:p w14:paraId="28DD089E" w14:textId="72071D47" w:rsidR="00F5382D" w:rsidRDefault="00F546C6">
      <w:pPr>
        <w:pStyle w:val="Subsection"/>
        <w:rPr>
          <w:vanish/>
          <w:specVanish/>
        </w:rPr>
      </w:pPr>
      <w:proofErr w:type="spellStart"/>
      <w:r w:rsidRPr="00F546C6">
        <w:t>Derisco</w:t>
      </w:r>
      <w:proofErr w:type="spellEnd"/>
      <w:r w:rsidRPr="00F546C6">
        <w:t xml:space="preserve"> Company Ltd</w:t>
      </w:r>
    </w:p>
    <w:p w14:paraId="42A0698B" w14:textId="0717826D" w:rsidR="00F5382D" w:rsidRDefault="00000000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proofErr w:type="spellStart"/>
      <w:r w:rsidR="00F546C6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Ashongman</w:t>
      </w:r>
      <w:proofErr w:type="spellEnd"/>
      <w:r w:rsidR="00F546C6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Estates</w:t>
      </w:r>
    </w:p>
    <w:p w14:paraId="1EFDD2AA" w14:textId="542826EC" w:rsidR="00F5382D" w:rsidRDefault="00F546C6">
      <w:pPr>
        <w:rPr>
          <w:rStyle w:val="Emphasis"/>
        </w:rPr>
      </w:pPr>
      <w:r>
        <w:rPr>
          <w:rStyle w:val="IntenseEmphasis"/>
        </w:rPr>
        <w:t>Bindery Worker</w:t>
      </w:r>
      <w:r w:rsidR="00000000">
        <w:rPr>
          <w:rStyle w:val="IntenseEmphasis"/>
        </w:rPr>
        <w:t xml:space="preserve"> </w:t>
      </w:r>
      <w:r>
        <w:rPr>
          <w:rStyle w:val="Emphasis"/>
        </w:rPr>
        <w:t>2018</w:t>
      </w:r>
      <w:r w:rsidR="00000000">
        <w:rPr>
          <w:rStyle w:val="Emphasis"/>
        </w:rPr>
        <w:t xml:space="preserve"> – </w:t>
      </w:r>
      <w:r>
        <w:rPr>
          <w:rStyle w:val="Emphasis"/>
        </w:rPr>
        <w:t>2019</w:t>
      </w:r>
    </w:p>
    <w:p w14:paraId="10F34AFA" w14:textId="436C323F" w:rsidR="00F546C6" w:rsidRDefault="00F546C6" w:rsidP="00F546C6">
      <w:pPr>
        <w:pStyle w:val="ListParagraph"/>
        <w:numPr>
          <w:ilvl w:val="0"/>
          <w:numId w:val="6"/>
        </w:numPr>
      </w:pPr>
      <w:r>
        <w:t>Processed newly printed book pages, using folding machines, cutting machines and paper joggers to achieve consistent and proper product positioning.</w:t>
      </w:r>
    </w:p>
    <w:p w14:paraId="0A877D15" w14:textId="02E24FFD" w:rsidR="00F5382D" w:rsidRDefault="00F546C6" w:rsidP="00F546C6">
      <w:pPr>
        <w:pStyle w:val="ListParagraph"/>
        <w:numPr>
          <w:ilvl w:val="0"/>
          <w:numId w:val="6"/>
        </w:numPr>
      </w:pPr>
      <w:r>
        <w:t>Operated saddle stitchers and glue rollers to assemble books by stitching and gluing endpapers, bindings and backings.</w:t>
      </w:r>
    </w:p>
    <w:p w14:paraId="6E5AFF1A" w14:textId="75C63850" w:rsidR="00F546C6" w:rsidRDefault="00000000" w:rsidP="00F546C6">
      <w:pPr>
        <w:pStyle w:val="SectionHeading"/>
      </w:pPr>
      <w:r>
        <w:t>Skills</w:t>
      </w:r>
    </w:p>
    <w:p w14:paraId="182E2853" w14:textId="606B3837" w:rsidR="00F546C6" w:rsidRDefault="00F546C6">
      <w:pPr>
        <w:pStyle w:val="ListParagraph"/>
        <w:numPr>
          <w:ilvl w:val="0"/>
          <w:numId w:val="4"/>
        </w:numPr>
        <w:ind w:hanging="288"/>
      </w:pPr>
      <w:r>
        <w:t xml:space="preserve">Team </w:t>
      </w:r>
      <w:proofErr w:type="gramStart"/>
      <w:r>
        <w:t>work</w:t>
      </w:r>
      <w:proofErr w:type="gramEnd"/>
      <w:r>
        <w:t xml:space="preserve"> and accountability</w:t>
      </w:r>
    </w:p>
    <w:p w14:paraId="5870BA74" w14:textId="557F856A" w:rsidR="00F5382D" w:rsidRDefault="00F546C6">
      <w:pPr>
        <w:pStyle w:val="ListParagraph"/>
        <w:numPr>
          <w:ilvl w:val="0"/>
          <w:numId w:val="4"/>
        </w:numPr>
        <w:ind w:hanging="288"/>
      </w:pPr>
      <w:r>
        <w:t>Basic computer programming in python and c</w:t>
      </w:r>
    </w:p>
    <w:p w14:paraId="1C75865A" w14:textId="0C5891EA" w:rsidR="00F546C6" w:rsidRDefault="00F546C6">
      <w:pPr>
        <w:pStyle w:val="ListParagraph"/>
        <w:numPr>
          <w:ilvl w:val="0"/>
          <w:numId w:val="4"/>
        </w:numPr>
        <w:ind w:hanging="288"/>
      </w:pPr>
      <w:r>
        <w:t xml:space="preserve">Microsoft word, </w:t>
      </w:r>
      <w:proofErr w:type="spellStart"/>
      <w:r>
        <w:t>powerpoint</w:t>
      </w:r>
      <w:proofErr w:type="spellEnd"/>
      <w:r>
        <w:t>, and excel</w:t>
      </w:r>
    </w:p>
    <w:p w14:paraId="77ADDF96" w14:textId="77777777" w:rsidR="00F5382D" w:rsidRDefault="00F5382D">
      <w:pPr>
        <w:spacing w:line="276" w:lineRule="auto"/>
      </w:pPr>
    </w:p>
    <w:sectPr w:rsidR="00F5382D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AA9A" w14:textId="77777777" w:rsidR="00C5562E" w:rsidRDefault="00C5562E">
      <w:pPr>
        <w:spacing w:after="0" w:line="240" w:lineRule="auto"/>
      </w:pPr>
      <w:r>
        <w:separator/>
      </w:r>
    </w:p>
  </w:endnote>
  <w:endnote w:type="continuationSeparator" w:id="0">
    <w:p w14:paraId="17403502" w14:textId="77777777" w:rsidR="00C5562E" w:rsidRDefault="00C5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203E" w14:textId="77777777" w:rsidR="00F5382D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C7AA324" wp14:editId="57D15A3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E3396E2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57DF9E5" wp14:editId="1CE895D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C8F650B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1C9362B" wp14:editId="3F2FDA0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A05D204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2D0BD2D3" w14:textId="77777777" w:rsidR="00F5382D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CC002F" wp14:editId="122FC30C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1B433F" w14:textId="77777777" w:rsidR="00F5382D" w:rsidRDefault="0000000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29CC002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751B433F" w14:textId="77777777" w:rsidR="00F5382D" w:rsidRDefault="0000000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37CC" w14:textId="77777777" w:rsidR="00C5562E" w:rsidRDefault="00C5562E">
      <w:pPr>
        <w:spacing w:after="0" w:line="240" w:lineRule="auto"/>
      </w:pPr>
      <w:r>
        <w:separator/>
      </w:r>
    </w:p>
  </w:footnote>
  <w:footnote w:type="continuationSeparator" w:id="0">
    <w:p w14:paraId="2A83A73C" w14:textId="77777777" w:rsidR="00C5562E" w:rsidRDefault="00C55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37CA" w14:textId="77777777" w:rsidR="00F5382D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D5A7122" wp14:editId="21B3140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D6D0ABF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13E884" wp14:editId="0CCC14F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A7A8A40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4C9801" wp14:editId="71701D2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15EBD9C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1A00308E" w14:textId="77777777" w:rsidR="00F5382D" w:rsidRDefault="00F53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58AA"/>
    <w:multiLevelType w:val="hybridMultilevel"/>
    <w:tmpl w:val="83DE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6636C"/>
    <w:multiLevelType w:val="hybridMultilevel"/>
    <w:tmpl w:val="EF0EA23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6991">
    <w:abstractNumId w:val="5"/>
  </w:num>
  <w:num w:numId="2" w16cid:durableId="1568613681">
    <w:abstractNumId w:val="1"/>
  </w:num>
  <w:num w:numId="3" w16cid:durableId="2012297310">
    <w:abstractNumId w:val="2"/>
  </w:num>
  <w:num w:numId="4" w16cid:durableId="489641533">
    <w:abstractNumId w:val="0"/>
  </w:num>
  <w:num w:numId="5" w16cid:durableId="483737102">
    <w:abstractNumId w:val="4"/>
  </w:num>
  <w:num w:numId="6" w16cid:durableId="988090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03"/>
    <w:rsid w:val="00756A03"/>
    <w:rsid w:val="00BC6D3F"/>
    <w:rsid w:val="00C5562E"/>
    <w:rsid w:val="00F5382D"/>
    <w:rsid w:val="00F5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C8E04"/>
  <w15:docId w15:val="{4FCDDBD8-2FBF-4FFA-98EE-BF3C3EF4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48B88D7E144E49B1242506A5D4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A68EA-F310-428E-B8B2-5A6B116968A3}"/>
      </w:docPartPr>
      <w:docPartBody>
        <w:p w:rsidR="00000000" w:rsidRDefault="00000000">
          <w:pPr>
            <w:pStyle w:val="0348B88D7E144E49B1242506A5D4504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E137F0CF90940AB99E5E38EA67DE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F0B22-70B7-4184-B18B-364FF27C4B76}"/>
      </w:docPartPr>
      <w:docPartBody>
        <w:p w:rsidR="00000000" w:rsidRDefault="00000000">
          <w:pPr>
            <w:pStyle w:val="3E137F0CF90940AB99E5E38EA67DEA3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701915F2A69F4602BDBBDFCC36BE1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A84C-2CF5-4048-BE3C-65464D4B812A}"/>
      </w:docPartPr>
      <w:docPartBody>
        <w:p w:rsidR="00000000" w:rsidRDefault="00000000">
          <w:pPr>
            <w:pStyle w:val="701915F2A69F4602BDBBDFCC36BE169C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049A329723D43D29660CD95CE4F7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87222-A648-4825-9BFF-E832117403D9}"/>
      </w:docPartPr>
      <w:docPartBody>
        <w:p w:rsidR="00000000" w:rsidRDefault="00000000">
          <w:pPr>
            <w:pStyle w:val="5049A329723D43D29660CD95CE4F7BD1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E2AC638FD0FF4FB1B6187382EFAFF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E51B-F2EA-4F47-A9EA-8CE3E46C6A0C}"/>
      </w:docPartPr>
      <w:docPartBody>
        <w:p w:rsidR="00000000" w:rsidRDefault="00000000">
          <w:pPr>
            <w:pStyle w:val="E2AC638FD0FF4FB1B6187382EFAFFA2F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D"/>
    <w:rsid w:val="008B3B12"/>
    <w:rsid w:val="00E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0348B88D7E144E49B1242506A5D4504B">
    <w:name w:val="0348B88D7E144E49B1242506A5D4504B"/>
  </w:style>
  <w:style w:type="paragraph" w:customStyle="1" w:styleId="3E137F0CF90940AB99E5E38EA67DEA3C">
    <w:name w:val="3E137F0CF90940AB99E5E38EA67DEA3C"/>
  </w:style>
  <w:style w:type="paragraph" w:customStyle="1" w:styleId="701915F2A69F4602BDBBDFCC36BE169C">
    <w:name w:val="701915F2A69F4602BDBBDFCC36BE169C"/>
  </w:style>
  <w:style w:type="paragraph" w:customStyle="1" w:styleId="5049A329723D43D29660CD95CE4F7BD1">
    <w:name w:val="5049A329723D43D29660CD95CE4F7BD1"/>
  </w:style>
  <w:style w:type="paragraph" w:customStyle="1" w:styleId="E2AC638FD0FF4FB1B6187382EFAFFA2F">
    <w:name w:val="E2AC638FD0FF4FB1B6187382EFAFFA2F"/>
  </w:style>
  <w:style w:type="paragraph" w:customStyle="1" w:styleId="F0A723D8BC67442FA10C4FF53FCBCE51">
    <w:name w:val="F0A723D8BC67442FA10C4FF53FCBCE51"/>
  </w:style>
  <w:style w:type="paragraph" w:customStyle="1" w:styleId="37917BBA286A47939CE3D01C9BE75C0D">
    <w:name w:val="37917BBA286A47939CE3D01C9BE75C0D"/>
  </w:style>
  <w:style w:type="paragraph" w:customStyle="1" w:styleId="A253294BC03B4D1DBF4AF3DB34AEA30A">
    <w:name w:val="A253294BC03B4D1DBF4AF3DB34AEA30A"/>
  </w:style>
  <w:style w:type="paragraph" w:customStyle="1" w:styleId="01DEBE44DA4A4E078B5DB3950660BAC2">
    <w:name w:val="01DEBE44DA4A4E078B5DB3950660BAC2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E65AFD"/>
    <w:rPr>
      <w:b/>
      <w:bCs/>
      <w:i/>
      <w:iCs/>
      <w:color w:val="44546A" w:themeColor="text2"/>
    </w:rPr>
  </w:style>
  <w:style w:type="paragraph" w:customStyle="1" w:styleId="9F0B3F449C574A87BA0C88059EA8AEEF">
    <w:name w:val="9F0B3F449C574A87BA0C88059EA8AEEF"/>
  </w:style>
  <w:style w:type="paragraph" w:customStyle="1" w:styleId="16B97E6430B0480AB04367670DDC0E65">
    <w:name w:val="16B97E6430B0480AB04367670DDC0E65"/>
  </w:style>
  <w:style w:type="paragraph" w:customStyle="1" w:styleId="1389838D95E34995A57DF01CFB01671B">
    <w:name w:val="1389838D95E34995A57DF01CFB01671B"/>
  </w:style>
  <w:style w:type="paragraph" w:customStyle="1" w:styleId="D11530D00B2449DEAA16F4B645F8C488">
    <w:name w:val="D11530D00B2449DEAA16F4B645F8C488"/>
  </w:style>
  <w:style w:type="paragraph" w:customStyle="1" w:styleId="2CA088E9A07B4B1EAD965A7F608193FB">
    <w:name w:val="2CA088E9A07B4B1EAD965A7F608193FB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195BF6031E84104B654F1157081C7E5">
    <w:name w:val="2195BF6031E84104B654F1157081C7E5"/>
  </w:style>
  <w:style w:type="paragraph" w:customStyle="1" w:styleId="65058248A1EF46D49F85D6CB752109EB">
    <w:name w:val="65058248A1EF46D49F85D6CB752109EB"/>
  </w:style>
  <w:style w:type="paragraph" w:customStyle="1" w:styleId="048B57E92A0442F6A07F5BD209485262">
    <w:name w:val="048B57E92A0442F6A07F5BD209485262"/>
  </w:style>
  <w:style w:type="paragraph" w:customStyle="1" w:styleId="E191048AD3B5433C880068AA2812F3AC">
    <w:name w:val="E191048AD3B5433C880068AA2812F3AC"/>
  </w:style>
  <w:style w:type="paragraph" w:customStyle="1" w:styleId="0CD75984018F48979007BC6D7B79738D">
    <w:name w:val="0CD75984018F48979007BC6D7B79738D"/>
    <w:rsid w:val="00E65AFD"/>
  </w:style>
  <w:style w:type="paragraph" w:customStyle="1" w:styleId="1F0A69C07B424C0AA30BB14BACC27741">
    <w:name w:val="1F0A69C07B424C0AA30BB14BACC27741"/>
    <w:rsid w:val="00E65AFD"/>
  </w:style>
  <w:style w:type="paragraph" w:customStyle="1" w:styleId="3CA795CDEEA7494F88ACFE0E18845895">
    <w:name w:val="3CA795CDEEA7494F88ACFE0E18845895"/>
    <w:rsid w:val="00E65AFD"/>
  </w:style>
  <w:style w:type="paragraph" w:customStyle="1" w:styleId="1113102DE0164A6097E6F5522D5B4550">
    <w:name w:val="1113102DE0164A6097E6F5522D5B4550"/>
    <w:rsid w:val="00E65AFD"/>
  </w:style>
  <w:style w:type="paragraph" w:customStyle="1" w:styleId="3052C6058EDD4B8E8490845516141EC9">
    <w:name w:val="3052C6058EDD4B8E8490845516141EC9"/>
    <w:rsid w:val="00E65AFD"/>
  </w:style>
  <w:style w:type="paragraph" w:customStyle="1" w:styleId="37EEE14E8A7F49DA86C172D93D37B51C">
    <w:name w:val="37EEE14E8A7F49DA86C172D93D37B51C"/>
    <w:rsid w:val="00E65AFD"/>
  </w:style>
  <w:style w:type="paragraph" w:customStyle="1" w:styleId="F1214AFD85DE47F5BAE19C79E21C8EBB">
    <w:name w:val="F1214AFD85DE47F5BAE19C79E21C8EBB"/>
    <w:rsid w:val="00E65AFD"/>
  </w:style>
  <w:style w:type="paragraph" w:customStyle="1" w:styleId="9DE7FD5457514E06816B3A3C9F4843FA">
    <w:name w:val="9DE7FD5457514E06816B3A3C9F4843FA"/>
    <w:rsid w:val="00E65AFD"/>
  </w:style>
  <w:style w:type="paragraph" w:customStyle="1" w:styleId="0BF50012D7B54F02B5DF16B0F257BFAD">
    <w:name w:val="0BF50012D7B54F02B5DF16B0F257BFAD"/>
    <w:rsid w:val="00E65AFD"/>
  </w:style>
  <w:style w:type="paragraph" w:customStyle="1" w:styleId="CD2C5D92798644CF9E4AE3F36898CE51">
    <w:name w:val="CD2C5D92798644CF9E4AE3F36898CE51"/>
    <w:rsid w:val="00E65AFD"/>
  </w:style>
  <w:style w:type="paragraph" w:customStyle="1" w:styleId="B88A3A3D3AC44740B2F9AC405312014C">
    <w:name w:val="B88A3A3D3AC44740B2F9AC405312014C"/>
    <w:rsid w:val="00E65AFD"/>
  </w:style>
  <w:style w:type="paragraph" w:customStyle="1" w:styleId="47CD5AC3A81B41A29EF31B1BE5F3E886">
    <w:name w:val="47CD5AC3A81B41A29EF31B1BE5F3E886"/>
    <w:rsid w:val="00E65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Ashongman Estates, Accra</CompanyAddress>
  <CompanyPhone>0543823419</CompanyPhone>
  <CompanyFax/>
  <CompanyEmail>fortuneklabi018@gmail.com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Klabi Fortune</dc:creator>
  <cp:lastModifiedBy>Klabi Fortune</cp:lastModifiedBy>
  <cp:revision>1</cp:revision>
  <cp:lastPrinted>2022-11-20T21:08:00Z</cp:lastPrinted>
  <dcterms:created xsi:type="dcterms:W3CDTF">2022-11-20T20:46:00Z</dcterms:created>
  <dcterms:modified xsi:type="dcterms:W3CDTF">2022-11-20T21:09:00Z</dcterms:modified>
</cp:coreProperties>
</file>